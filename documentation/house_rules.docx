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1307204D" w14:textId="3E45D587" w:rsidR="008F6370" w:rsidRDefault="00A2758B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18A7DB0B" wp14:editId="181D81F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4579620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AE409" w14:textId="77777777" w:rsidR="008F6370" w:rsidRDefault="008F6370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2AFD84" w14:textId="634987E4" w:rsidR="008F6370" w:rsidRDefault="00DE1A8B">
                                    <w:pPr>
                                      <w:pStyle w:val="Title"/>
                                    </w:pPr>
                                    <w:r>
                                      <w:t>House rules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4C9F66" w14:textId="77777777" w:rsidR="008F6370" w:rsidRDefault="006E43C6">
                                    <w:pPr>
                                      <w:pStyle w:val="Subtitle"/>
                                    </w:pPr>
                                    <w:r>
                                      <w:t>midnight dreamers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A7DB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26" type="#_x0000_t202" alt="Title and subtitle" style="position:absolute;left:0;text-align:left;margin-left:383.7pt;margin-top:360.6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" filled="f" stroked="f" strokeweight=".5pt">
                    <v:textbox inset="0,0,0,0">
                      <w:txbxContent>
                        <w:p w14:paraId="2B9AE409" w14:textId="77777777" w:rsidR="008F6370" w:rsidRDefault="008F6370">
                          <w:pPr>
                            <w:pStyle w:val="Logo"/>
                          </w:pP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2AFD84" w14:textId="634987E4" w:rsidR="008F6370" w:rsidRDefault="00DE1A8B">
                              <w:pPr>
                                <w:pStyle w:val="Title"/>
                              </w:pPr>
                              <w:r>
                                <w:t>House rules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C4C9F66" w14:textId="77777777" w:rsidR="008F6370" w:rsidRDefault="006E43C6">
                              <w:pPr>
                                <w:pStyle w:val="Subtitle"/>
                              </w:pPr>
                              <w:r>
                                <w:t>midnight dreamers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412A176B" wp14:editId="06D13A6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3E4F0" w14:textId="77777777" w:rsidR="008F6370" w:rsidRDefault="00A2758B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/>
                                  <w:sdtContent>
                                    <w:r>
                                      <w:t>[1.0]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0F2851C" w14:textId="271D89A9" w:rsidR="008F6370" w:rsidRDefault="00A2758B">
                                    <w:pPr>
                                      <w:pStyle w:val="Subtitle"/>
                                    </w:pPr>
                                    <w:r>
                                      <w:t xml:space="preserve">February </w:t>
                                    </w:r>
                                    <w:r w:rsidR="00DE1A8B">
                                      <w:t>15</w:t>
                                    </w:r>
                                    <w: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12A176B" id="Text Box 33" o:spid="_x0000_s1027" type="#_x0000_t202" alt="Version number and date" style="position:absolute;left:0;text-align:left;margin-left:237.05pt;margin-top:0;width:288.25pt;height:287.5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" filled="f" stroked="f" strokeweight=".5pt">
                    <v:textbox style="mso-fit-shape-to-text:t" inset="0,0,0,0">
                      <w:txbxContent>
                        <w:p w14:paraId="2A83E4F0" w14:textId="77777777" w:rsidR="008F6370" w:rsidRDefault="00A2758B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/>
                            <w:sdtContent>
                              <w:r>
                                <w:t>[1.0]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0F2851C" w14:textId="271D89A9" w:rsidR="008F6370" w:rsidRDefault="00A2758B">
                              <w:pPr>
                                <w:pStyle w:val="Subtitle"/>
                              </w:pPr>
                              <w:r>
                                <w:t xml:space="preserve">February </w:t>
                              </w:r>
                              <w:r w:rsidR="00DE1A8B">
                                <w:t>15</w:t>
                              </w:r>
                              <w:r>
                                <w:t>,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BAC67B" wp14:editId="4F5D2B9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C8B1A4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36ED6B5" w14:textId="6E1BCF10" w:rsidR="008F6370" w:rsidRDefault="00DE1A8B">
          <w:pPr>
            <w:pStyle w:val="Heading1"/>
          </w:pPr>
          <w:r>
            <w:t>House rules</w:t>
          </w:r>
        </w:p>
      </w:sdtContent>
    </w:sdt>
    <w:p w14:paraId="76B4D763" w14:textId="2314D19B" w:rsidR="000E533E" w:rsidRDefault="00DE1A8B" w:rsidP="00B77BB3">
      <w:r>
        <w:t xml:space="preserve">Braces </w:t>
      </w:r>
      <w:proofErr w:type="gramStart"/>
      <w:r>
        <w:t>{ }</w:t>
      </w:r>
      <w:proofErr w:type="gramEnd"/>
      <w:r>
        <w:t xml:space="preserve"> should always start on a new line for example:</w:t>
      </w:r>
    </w:p>
    <w:p w14:paraId="3424B3CF" w14:textId="77777777" w:rsidR="00DE1A8B" w:rsidRPr="00DE1A8B" w:rsidRDefault="00DE1A8B" w:rsidP="00DE1A8B">
      <w:pPr>
        <w:autoSpaceDE w:val="0"/>
        <w:autoSpaceDN w:val="0"/>
        <w:adjustRightInd w:val="0"/>
        <w:spacing w:after="0"/>
        <w:ind w:left="432" w:right="0"/>
        <w:rPr>
          <w:rFonts w:ascii="Consolas" w:hAnsi="Consolas" w:cs="Consolas"/>
          <w:kern w:val="0"/>
          <w:sz w:val="20"/>
          <w:szCs w:val="20"/>
          <w:lang w:val="en-GB"/>
        </w:rPr>
      </w:pPr>
      <w:proofErr w:type="gramStart"/>
      <w:r w:rsidRPr="00DE1A8B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GB"/>
        </w:rPr>
        <w:t>if</w:t>
      </w:r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(</w:t>
      </w:r>
      <w:proofErr w:type="spellStart"/>
      <w:proofErr w:type="gramEnd"/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HouseRule</w:t>
      </w:r>
      <w:proofErr w:type="spellEnd"/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== </w:t>
      </w:r>
      <w:r w:rsidRPr="00DE1A8B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GB"/>
        </w:rPr>
        <w:t>true</w:t>
      </w:r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)</w:t>
      </w:r>
    </w:p>
    <w:p w14:paraId="7F12E177" w14:textId="77777777" w:rsidR="00DE1A8B" w:rsidRPr="00DE1A8B" w:rsidRDefault="00DE1A8B" w:rsidP="00DE1A8B">
      <w:pPr>
        <w:autoSpaceDE w:val="0"/>
        <w:autoSpaceDN w:val="0"/>
        <w:adjustRightInd w:val="0"/>
        <w:spacing w:after="0"/>
        <w:ind w:left="432" w:right="0"/>
        <w:rPr>
          <w:rFonts w:ascii="Consolas" w:hAnsi="Consolas" w:cs="Consolas"/>
          <w:kern w:val="0"/>
          <w:sz w:val="20"/>
          <w:szCs w:val="20"/>
          <w:lang w:val="en-GB"/>
        </w:rPr>
      </w:pPr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   {</w:t>
      </w:r>
    </w:p>
    <w:p w14:paraId="12608732" w14:textId="77777777" w:rsidR="00DE1A8B" w:rsidRPr="00DE1A8B" w:rsidRDefault="00DE1A8B" w:rsidP="00DE1A8B">
      <w:pPr>
        <w:autoSpaceDE w:val="0"/>
        <w:autoSpaceDN w:val="0"/>
        <w:adjustRightInd w:val="0"/>
        <w:spacing w:after="0"/>
        <w:ind w:left="432" w:right="0"/>
        <w:rPr>
          <w:rFonts w:ascii="Consolas" w:hAnsi="Consolas" w:cs="Consolas"/>
          <w:kern w:val="0"/>
          <w:sz w:val="20"/>
          <w:szCs w:val="20"/>
          <w:lang w:val="en-GB"/>
        </w:rPr>
      </w:pPr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   </w:t>
      </w:r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ab/>
      </w:r>
      <w:proofErr w:type="spellStart"/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System.</w:t>
      </w:r>
      <w:r w:rsidRPr="00DE1A8B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GB"/>
        </w:rPr>
        <w:t>out</w:t>
      </w:r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.println</w:t>
      </w:r>
      <w:proofErr w:type="spellEnd"/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>(</w:t>
      </w:r>
      <w:r w:rsidRPr="00DE1A8B">
        <w:rPr>
          <w:rFonts w:ascii="Consolas" w:hAnsi="Consolas" w:cs="Consolas"/>
          <w:color w:val="2A00FF"/>
          <w:kern w:val="0"/>
          <w:sz w:val="20"/>
          <w:szCs w:val="20"/>
          <w:lang w:val="en-GB"/>
        </w:rPr>
        <w:t>"You have used braces correctly."</w:t>
      </w:r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); </w:t>
      </w:r>
    </w:p>
    <w:p w14:paraId="70B9F59B" w14:textId="1F7F7601" w:rsidR="00DE1A8B" w:rsidRDefault="00DE1A8B" w:rsidP="00DE1A8B">
      <w:pPr>
        <w:ind w:left="432"/>
        <w:rPr>
          <w:rFonts w:ascii="Consolas" w:hAnsi="Consolas" w:cs="Consolas"/>
          <w:color w:val="000000"/>
          <w:kern w:val="0"/>
          <w:sz w:val="20"/>
          <w:szCs w:val="20"/>
          <w:lang w:val="en-GB"/>
        </w:rPr>
      </w:pPr>
      <w:r w:rsidRPr="00DE1A8B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   }</w:t>
      </w:r>
    </w:p>
    <w:p w14:paraId="77DED475" w14:textId="0AF41A88" w:rsidR="00DE1A8B" w:rsidRDefault="00DE1A8B" w:rsidP="00B77BB3">
      <w:r>
        <w:t>Variable names should start with a capital letter and each word after (without space).</w:t>
      </w:r>
    </w:p>
    <w:p w14:paraId="406E0051" w14:textId="298621B6" w:rsidR="00DE1A8B" w:rsidRPr="00B77BB3" w:rsidRDefault="00DE1A8B" w:rsidP="00B77BB3">
      <w:pPr>
        <w:ind w:left="432"/>
        <w:rPr>
          <w:rFonts w:ascii="Consolas" w:hAnsi="Consolas" w:cs="Consolas"/>
          <w:color w:val="000000"/>
          <w:kern w:val="0"/>
          <w:sz w:val="20"/>
          <w:szCs w:val="20"/>
          <w:lang w:val="en-GB"/>
        </w:rPr>
      </w:pPr>
      <w:proofErr w:type="spellStart"/>
      <w:r w:rsidRPr="00B77BB3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GB"/>
        </w:rPr>
        <w:t>int</w:t>
      </w:r>
      <w:proofErr w:type="spellEnd"/>
      <w:r w:rsidRPr="00B77BB3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</w:t>
      </w:r>
      <w:proofErr w:type="spellStart"/>
      <w:r w:rsidRPr="00B77BB3">
        <w:rPr>
          <w:rFonts w:ascii="Consolas" w:hAnsi="Consolas" w:cs="Consolas"/>
          <w:color w:val="0000C0"/>
          <w:kern w:val="0"/>
          <w:sz w:val="20"/>
          <w:szCs w:val="20"/>
          <w:lang w:val="en-GB"/>
        </w:rPr>
        <w:t>CamelCaseInteger</w:t>
      </w:r>
      <w:proofErr w:type="spellEnd"/>
      <w:r w:rsidRPr="00B77BB3">
        <w:rPr>
          <w:rFonts w:ascii="Consolas" w:hAnsi="Consolas" w:cs="Consolas"/>
          <w:color w:val="000000"/>
          <w:kern w:val="0"/>
          <w:sz w:val="20"/>
          <w:szCs w:val="20"/>
          <w:lang w:val="en-GB"/>
        </w:rPr>
        <w:t xml:space="preserve"> = 1;</w:t>
      </w:r>
    </w:p>
    <w:p w14:paraId="3DB3C106" w14:textId="5353C976" w:rsidR="00DE1A8B" w:rsidRDefault="00DE1A8B" w:rsidP="00B77BB3">
      <w:r>
        <w:t>Comment areas of code which you feel need more clarity.</w:t>
      </w:r>
    </w:p>
    <w:p w14:paraId="50649EB7" w14:textId="3E7E4214" w:rsidR="00DE1A8B" w:rsidRDefault="00DE1A8B" w:rsidP="00B77BB3">
      <w:r>
        <w:t>Refer to the documentation by Unreal for coding standards.</w:t>
      </w:r>
    </w:p>
    <w:p w14:paraId="0CB9D654" w14:textId="3E489009" w:rsidR="00DE1A8B" w:rsidRDefault="006B4AEE" w:rsidP="00B77BB3">
      <w:hyperlink r:id="rId10" w:history="1">
        <w:r w:rsidRPr="003414AE">
          <w:rPr>
            <w:rStyle w:val="Hyperlink"/>
            <w:lang w:val="en-GB"/>
          </w:rPr>
          <w:t>https://docs.unrealengine.</w:t>
        </w:r>
        <w:bookmarkStart w:id="0" w:name="_GoBack"/>
        <w:bookmarkEnd w:id="0"/>
        <w:r w:rsidRPr="003414AE">
          <w:rPr>
            <w:rStyle w:val="Hyperlink"/>
            <w:lang w:val="en-GB"/>
          </w:rPr>
          <w:t>com/latest/INT/Programming/Development/CodingStandard/</w:t>
        </w:r>
      </w:hyperlink>
    </w:p>
    <w:sectPr w:rsidR="00DE1A8B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861A1" w14:textId="77777777" w:rsidR="00A2758B" w:rsidRDefault="00A2758B">
      <w:r>
        <w:separator/>
      </w:r>
    </w:p>
    <w:p w14:paraId="47461037" w14:textId="77777777" w:rsidR="00A2758B" w:rsidRDefault="00A2758B"/>
  </w:endnote>
  <w:endnote w:type="continuationSeparator" w:id="0">
    <w:p w14:paraId="32E716E7" w14:textId="77777777" w:rsidR="00A2758B" w:rsidRDefault="00A2758B">
      <w:r>
        <w:continuationSeparator/>
      </w:r>
    </w:p>
    <w:p w14:paraId="66666665" w14:textId="77777777" w:rsidR="00A2758B" w:rsidRDefault="00A275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8F6370" w14:paraId="3C61AA00" w14:textId="77777777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8-02-1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3892709C" w14:textId="5D20232B" w:rsidR="008F6370" w:rsidRDefault="00DE1A8B">
              <w:pPr>
                <w:pStyle w:val="Footer"/>
              </w:pPr>
              <w:r>
                <w:t>2/15/2018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64F6DED2" w14:textId="4141F23C" w:rsidR="008F6370" w:rsidRDefault="00DE1A8B">
              <w:pPr>
                <w:pStyle w:val="Footer"/>
                <w:jc w:val="center"/>
              </w:pPr>
              <w:r>
                <w:t>House rules</w:t>
              </w:r>
            </w:p>
          </w:tc>
        </w:sdtContent>
      </w:sdt>
      <w:tc>
        <w:tcPr>
          <w:tcW w:w="750" w:type="pct"/>
        </w:tcPr>
        <w:p w14:paraId="6DCF14E6" w14:textId="3B8073CF" w:rsidR="008F6370" w:rsidRDefault="00A2758B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6B4AEE">
            <w:rPr>
              <w:noProof/>
            </w:rPr>
            <w:t>1</w:t>
          </w:r>
          <w:r>
            <w:fldChar w:fldCharType="end"/>
          </w:r>
        </w:p>
      </w:tc>
    </w:tr>
  </w:tbl>
  <w:p w14:paraId="09C391F4" w14:textId="77777777" w:rsidR="008F6370" w:rsidRDefault="008F6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DD73C" w14:textId="77777777" w:rsidR="00A2758B" w:rsidRDefault="00A2758B">
      <w:r>
        <w:separator/>
      </w:r>
    </w:p>
    <w:p w14:paraId="5F16E60C" w14:textId="77777777" w:rsidR="00A2758B" w:rsidRDefault="00A2758B"/>
  </w:footnote>
  <w:footnote w:type="continuationSeparator" w:id="0">
    <w:p w14:paraId="4862E839" w14:textId="77777777" w:rsidR="00A2758B" w:rsidRDefault="00A2758B">
      <w:r>
        <w:continuationSeparator/>
      </w:r>
    </w:p>
    <w:p w14:paraId="1573AEB9" w14:textId="77777777" w:rsidR="00A2758B" w:rsidRDefault="00A275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554CB"/>
    <w:multiLevelType w:val="hybridMultilevel"/>
    <w:tmpl w:val="40D47324"/>
    <w:lvl w:ilvl="0" w:tplc="0809000F">
      <w:start w:val="1"/>
      <w:numFmt w:val="decimal"/>
      <w:lvlText w:val="%1."/>
      <w:lvlJc w:val="left"/>
      <w:pPr>
        <w:ind w:left="792" w:hanging="360"/>
      </w:pPr>
    </w:lvl>
    <w:lvl w:ilvl="1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8C742D0"/>
    <w:multiLevelType w:val="hybridMultilevel"/>
    <w:tmpl w:val="DA1283A2"/>
    <w:lvl w:ilvl="0" w:tplc="08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58B"/>
    <w:rsid w:val="000276A5"/>
    <w:rsid w:val="00071D7D"/>
    <w:rsid w:val="000E533E"/>
    <w:rsid w:val="00107D8D"/>
    <w:rsid w:val="00170C8D"/>
    <w:rsid w:val="00175129"/>
    <w:rsid w:val="001F6D83"/>
    <w:rsid w:val="00272582"/>
    <w:rsid w:val="002A09C1"/>
    <w:rsid w:val="00333EC4"/>
    <w:rsid w:val="003D0CEE"/>
    <w:rsid w:val="004920F2"/>
    <w:rsid w:val="004A730D"/>
    <w:rsid w:val="00571453"/>
    <w:rsid w:val="005C538E"/>
    <w:rsid w:val="006B4AEE"/>
    <w:rsid w:val="006E43C6"/>
    <w:rsid w:val="0080591F"/>
    <w:rsid w:val="00816B0A"/>
    <w:rsid w:val="008973EB"/>
    <w:rsid w:val="008F6370"/>
    <w:rsid w:val="00931996"/>
    <w:rsid w:val="00952464"/>
    <w:rsid w:val="009C0439"/>
    <w:rsid w:val="009D69B8"/>
    <w:rsid w:val="00A23B35"/>
    <w:rsid w:val="00A2758B"/>
    <w:rsid w:val="00AF10AF"/>
    <w:rsid w:val="00B14DC5"/>
    <w:rsid w:val="00B420FB"/>
    <w:rsid w:val="00B77BB3"/>
    <w:rsid w:val="00C8750B"/>
    <w:rsid w:val="00DE1A8B"/>
    <w:rsid w:val="00F07429"/>
    <w:rsid w:val="00F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6B8C7738"/>
  <w15:chartTrackingRefBased/>
  <w15:docId w15:val="{A81EF237-C090-4B67-B5EE-3C1E80C9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AF1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A8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B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docs.unrealengine.com/latest/INT/Programming/Development/CodingStandar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Project%20communication%20plan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2018-02-15T00:00:00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F930FD-E531-4DBC-922C-B1EEE6A98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89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PLAN</vt:lpstr>
    </vt:vector>
  </TitlesOfParts>
  <Company>aNDREW ALFORD, alex trench, jordan stobbs, daniel butterfield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rules</dc:title>
  <dc:subject>midnight dreamers</dc:subject>
  <dc:creator>midnight dreamers</dc:creator>
  <cp:keywords/>
  <cp:lastModifiedBy>Daniel Butterfield</cp:lastModifiedBy>
  <cp:revision>32</cp:revision>
  <dcterms:created xsi:type="dcterms:W3CDTF">2018-02-01T12:56:00Z</dcterms:created>
  <dcterms:modified xsi:type="dcterms:W3CDTF">2018-02-15T19:55:00Z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