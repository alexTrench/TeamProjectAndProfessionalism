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1307204D" w14:textId="029BB4DA" w:rsidR="008F6370" w:rsidRDefault="00A275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8A7DB0B" wp14:editId="2A75D1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4579620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AE409" w14:textId="77777777" w:rsidR="008F6370" w:rsidRDefault="008F6370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AFD84" w14:textId="77777777" w:rsidR="008F6370" w:rsidRDefault="006E43C6">
                                    <w:pPr>
                                      <w:pStyle w:val="Title"/>
                                    </w:pPr>
                                    <w:r>
                                      <w:t>CODE OF CONDUCT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C9F66" w14:textId="77777777" w:rsidR="008F6370" w:rsidRDefault="006E43C6">
                                    <w:pPr>
                                      <w:pStyle w:val="Subtitle"/>
                                    </w:pPr>
                                    <w:r>
                                      <w:t>midnight dreamers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A7D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360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" filled="f" stroked="f" strokeweight=".5pt">
                    <v:textbox inset="0,0,0,0">
                      <w:txbxContent>
                        <w:p w14:paraId="2B9AE409" w14:textId="77777777" w:rsidR="008F6370" w:rsidRDefault="008F6370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AFD84" w14:textId="77777777" w:rsidR="008F6370" w:rsidRDefault="006E43C6">
                              <w:pPr>
                                <w:pStyle w:val="Title"/>
                              </w:pPr>
                              <w:r>
                                <w:t>CODE OF CONDUCT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4C9F66" w14:textId="77777777" w:rsidR="008F6370" w:rsidRDefault="006E43C6">
                              <w:pPr>
                                <w:pStyle w:val="Subtitle"/>
                              </w:pPr>
                              <w:r>
                                <w:t>midnight dreamers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12A176B" wp14:editId="06D13A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3E4F0" w14:textId="28088257" w:rsidR="008F6370" w:rsidRDefault="00A2758B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>
                                      <w:t>[</w:t>
                                    </w:r>
                                    <w:r w:rsidR="001A7BE7">
                                      <w:t>2</w:t>
                                    </w:r>
                                    <w:r>
                                      <w:t>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0F2851C" w14:textId="0ACE5934" w:rsidR="008F6370" w:rsidRDefault="001A7BE7">
                                    <w:pPr>
                                      <w:pStyle w:val="Subtitle"/>
                                    </w:pPr>
                                    <w:r>
                                      <w:t>March 22</w:t>
                                    </w:r>
                                    <w:r w:rsidR="00A2758B"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2A176B"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14:paraId="2A83E4F0" w14:textId="28088257" w:rsidR="008F6370" w:rsidRDefault="00A2758B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>
                                <w:t>[</w:t>
                              </w:r>
                              <w:r w:rsidR="001A7BE7">
                                <w:t>2</w:t>
                              </w:r>
                              <w:r>
                                <w:t>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F2851C" w14:textId="0ACE5934" w:rsidR="008F6370" w:rsidRDefault="001A7BE7">
                              <w:pPr>
                                <w:pStyle w:val="Subtitle"/>
                              </w:pPr>
                              <w:r>
                                <w:t>March 22</w:t>
                              </w:r>
                              <w:r w:rsidR="00A2758B"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BAC67B" wp14:editId="4F5D2B9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F0E5B9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36ED6B5" w14:textId="77777777" w:rsidR="008F6370" w:rsidRDefault="006E43C6">
          <w:pPr>
            <w:pStyle w:val="Heading1"/>
          </w:pPr>
          <w:r>
            <w:rPr>
              <w:lang w:val="en-GB"/>
            </w:rPr>
            <w:t>CODE OF CONDUCT</w:t>
          </w:r>
        </w:p>
      </w:sdtContent>
    </w:sdt>
    <w:p w14:paraId="1E2FA217" w14:textId="77777777" w:rsidR="008F6370" w:rsidRDefault="00AF10AF" w:rsidP="00AF10AF">
      <w:pPr>
        <w:pStyle w:val="ListParagraph"/>
        <w:numPr>
          <w:ilvl w:val="0"/>
          <w:numId w:val="3"/>
        </w:numPr>
      </w:pPr>
      <w:r>
        <w:t>All documentation will be using the “Project Communication Plan” template, which has been provided to all members of the team.</w:t>
      </w:r>
    </w:p>
    <w:p w14:paraId="246A1902" w14:textId="49624826" w:rsidR="002A09C1" w:rsidRDefault="002A09C1" w:rsidP="00AF10AF">
      <w:pPr>
        <w:pStyle w:val="ListParagraph"/>
        <w:numPr>
          <w:ilvl w:val="0"/>
          <w:numId w:val="3"/>
        </w:numPr>
      </w:pPr>
      <w:r>
        <w:t xml:space="preserve">Meetings </w:t>
      </w:r>
      <w:r w:rsidR="00EA6BF3">
        <w:t>should</w:t>
      </w:r>
      <w:r>
        <w:t xml:space="preserve"> be conducted every </w:t>
      </w:r>
      <w:r w:rsidR="004B5CF5">
        <w:t xml:space="preserve">other </w:t>
      </w:r>
      <w:r>
        <w:t>Thursday, with potentially at least one other meeting each week – it’s expected that members attend these meetings.</w:t>
      </w:r>
    </w:p>
    <w:p w14:paraId="154E349A" w14:textId="77777777" w:rsidR="002A09C1" w:rsidRDefault="002A09C1" w:rsidP="00AF10AF">
      <w:pPr>
        <w:pStyle w:val="ListParagraph"/>
        <w:numPr>
          <w:ilvl w:val="0"/>
          <w:numId w:val="3"/>
        </w:numPr>
      </w:pPr>
      <w:r>
        <w:t xml:space="preserve">All code will </w:t>
      </w:r>
      <w:r w:rsidR="000276A5">
        <w:t xml:space="preserve">be </w:t>
      </w:r>
      <w:r>
        <w:t>submitted to GitHub and group members are expected to use this repository for their progress whenever they make changes.</w:t>
      </w:r>
    </w:p>
    <w:p w14:paraId="7444A75F" w14:textId="77777777" w:rsidR="000276A5" w:rsidRDefault="000276A5" w:rsidP="00AF10AF">
      <w:pPr>
        <w:pStyle w:val="ListParagraph"/>
        <w:numPr>
          <w:ilvl w:val="0"/>
          <w:numId w:val="3"/>
        </w:numPr>
      </w:pPr>
      <w:r>
        <w:t>Documentation for team members should be submitted to GitHub also, rather than previous group modules where we have submitted to OneDrive.</w:t>
      </w:r>
    </w:p>
    <w:p w14:paraId="08D5E6E5" w14:textId="77777777" w:rsidR="001F6D83" w:rsidRDefault="001F6D83" w:rsidP="00AF10AF">
      <w:pPr>
        <w:pStyle w:val="ListParagraph"/>
        <w:numPr>
          <w:ilvl w:val="0"/>
          <w:numId w:val="3"/>
        </w:numPr>
      </w:pPr>
      <w:r>
        <w:t>Outside of meetings, group members are expected to complete their tasks and submitted electronically to GitHub.</w:t>
      </w:r>
    </w:p>
    <w:p w14:paraId="11078A94" w14:textId="6F265B3A" w:rsidR="001F6D83" w:rsidRDefault="001F6D83" w:rsidP="00AF10AF">
      <w:pPr>
        <w:pStyle w:val="ListParagraph"/>
        <w:numPr>
          <w:ilvl w:val="0"/>
          <w:numId w:val="3"/>
        </w:numPr>
      </w:pPr>
      <w:r>
        <w:t xml:space="preserve">Messenger </w:t>
      </w:r>
      <w:r w:rsidR="00333EC4">
        <w:t xml:space="preserve">(Facebook) </w:t>
      </w:r>
      <w:r>
        <w:t xml:space="preserve">has also been implemented as a means of communication outside of group meetings, use this if there </w:t>
      </w:r>
      <w:r w:rsidR="009C0439">
        <w:t>are</w:t>
      </w:r>
      <w:r>
        <w:t xml:space="preserve"> any problems or to arrange a spontaneous meeting.</w:t>
      </w:r>
    </w:p>
    <w:p w14:paraId="5C89D649" w14:textId="1BC51344" w:rsidR="00F60008" w:rsidRDefault="00C8750B" w:rsidP="00F60008">
      <w:pPr>
        <w:pStyle w:val="ListParagraph"/>
        <w:numPr>
          <w:ilvl w:val="0"/>
          <w:numId w:val="3"/>
        </w:numPr>
      </w:pPr>
      <w:r>
        <w:t>All group members will be respectful of one another’s beliefs and cultural backgrounds.</w:t>
      </w:r>
    </w:p>
    <w:p w14:paraId="7280E793" w14:textId="404E5AB1" w:rsidR="003D0CEE" w:rsidRDefault="003D0CEE" w:rsidP="00F60008">
      <w:pPr>
        <w:pStyle w:val="ListParagraph"/>
        <w:numPr>
          <w:ilvl w:val="0"/>
          <w:numId w:val="3"/>
        </w:numPr>
      </w:pPr>
      <w:r>
        <w:t>Don’t belittle other group members ideas and opinions.</w:t>
      </w:r>
    </w:p>
    <w:p w14:paraId="18FA1B22" w14:textId="74989EA5" w:rsidR="003D0CEE" w:rsidRDefault="003D0CEE" w:rsidP="00F60008">
      <w:pPr>
        <w:pStyle w:val="ListParagraph"/>
        <w:numPr>
          <w:ilvl w:val="0"/>
          <w:numId w:val="3"/>
        </w:numPr>
      </w:pPr>
      <w:r>
        <w:t>Don’t interrupt other members while they are speaking.</w:t>
      </w:r>
    </w:p>
    <w:p w14:paraId="1E0B277D" w14:textId="68574311" w:rsidR="003D0CEE" w:rsidRDefault="003D0CEE" w:rsidP="00F60008">
      <w:pPr>
        <w:pStyle w:val="ListParagraph"/>
        <w:numPr>
          <w:ilvl w:val="0"/>
          <w:numId w:val="3"/>
        </w:numPr>
      </w:pPr>
      <w:r>
        <w:t>No personal attacks, rather constructive criticism of ideas.</w:t>
      </w:r>
    </w:p>
    <w:p w14:paraId="76B4D763" w14:textId="3D7DAE18" w:rsidR="000E533E" w:rsidRDefault="000E533E" w:rsidP="00F60008">
      <w:pPr>
        <w:pStyle w:val="ListParagraph"/>
        <w:numPr>
          <w:ilvl w:val="0"/>
          <w:numId w:val="3"/>
        </w:numPr>
      </w:pPr>
      <w:r>
        <w:t>If a member is unable to attend a meeting for any particular reason, they must message the Project Manager</w:t>
      </w:r>
      <w:r w:rsidR="005C538E">
        <w:t>.</w:t>
      </w:r>
    </w:p>
    <w:p w14:paraId="198CA75D" w14:textId="7E01764C" w:rsidR="004E4394" w:rsidRDefault="004E4394" w:rsidP="00F60008">
      <w:pPr>
        <w:pStyle w:val="ListParagraph"/>
        <w:numPr>
          <w:ilvl w:val="0"/>
          <w:numId w:val="3"/>
        </w:numPr>
      </w:pPr>
      <w:r>
        <w:t>Drugs and Alcohol</w:t>
      </w:r>
      <w:r w:rsidR="00BB4C9E">
        <w:t>; m</w:t>
      </w:r>
      <w:r>
        <w:t>embers of the group shouldn’t participate in taking drugs during their work sessions</w:t>
      </w:r>
      <w:r w:rsidR="00EF1232">
        <w:t xml:space="preserve"> and is banned</w:t>
      </w:r>
      <w:r>
        <w:t xml:space="preserve">, while Alcohol isn’t banned during our work sessions in the labs, it’s best using good judgement and not to drink enough which would impair the performance of the </w:t>
      </w:r>
      <w:r w:rsidR="00EF1232">
        <w:t>work being completed</w:t>
      </w:r>
      <w:r>
        <w:t>.</w:t>
      </w:r>
    </w:p>
    <w:p w14:paraId="5E3BA8E5" w14:textId="70D7C6FB" w:rsidR="00BB4C9E" w:rsidRDefault="00BB4C9E" w:rsidP="00F60008">
      <w:pPr>
        <w:pStyle w:val="ListParagraph"/>
        <w:numPr>
          <w:ilvl w:val="0"/>
          <w:numId w:val="3"/>
        </w:numPr>
      </w:pPr>
      <w:r>
        <w:t xml:space="preserve">No Violence; at no point during our group meetings, or group study sessions should anyone promote acts of violence. </w:t>
      </w:r>
    </w:p>
    <w:p w14:paraId="20F991C2" w14:textId="610FAEA8" w:rsidR="00445C3A" w:rsidRDefault="00445C3A" w:rsidP="00F60008">
      <w:pPr>
        <w:pStyle w:val="ListParagraph"/>
        <w:numPr>
          <w:ilvl w:val="0"/>
          <w:numId w:val="3"/>
        </w:numPr>
      </w:pPr>
      <w:r>
        <w:t>Documentation should be signed off by each team member if it includes specific names of actions by particular team members e.g. Task Allocations.</w:t>
      </w:r>
    </w:p>
    <w:p w14:paraId="63417772" w14:textId="7A95CACD" w:rsidR="00445C3A" w:rsidRDefault="0046233D" w:rsidP="00F60008">
      <w:pPr>
        <w:pStyle w:val="ListParagraph"/>
        <w:numPr>
          <w:ilvl w:val="0"/>
          <w:numId w:val="3"/>
        </w:numPr>
      </w:pPr>
      <w:r>
        <w:t xml:space="preserve">Since it’s impossible to provide every possible ethical problem or scenario, rely on good judgement if issues are brought up and try set a high standard of integrity. </w:t>
      </w:r>
    </w:p>
    <w:p w14:paraId="5F9215F4" w14:textId="2D6122AF" w:rsidR="0046233D" w:rsidRDefault="0046233D" w:rsidP="00F60008">
      <w:pPr>
        <w:pStyle w:val="ListParagraph"/>
        <w:numPr>
          <w:ilvl w:val="0"/>
          <w:numId w:val="3"/>
        </w:numPr>
      </w:pPr>
      <w:r>
        <w:t>Don’t b</w:t>
      </w:r>
      <w:r w:rsidR="000472D6">
        <w:t>ribe another group for work, don’t accept bribes of any kind for our work.</w:t>
      </w:r>
    </w:p>
    <w:p w14:paraId="027C572A" w14:textId="2D3020F0" w:rsidR="005B0897" w:rsidRDefault="005B0897" w:rsidP="00F60008">
      <w:pPr>
        <w:pStyle w:val="ListParagraph"/>
        <w:numPr>
          <w:ilvl w:val="0"/>
          <w:numId w:val="3"/>
        </w:numPr>
      </w:pPr>
      <w:r>
        <w:t>Functions tested should be signed off by the tester and the team member who’s code it belongs to</w:t>
      </w:r>
      <w:r w:rsidR="00D07C1E">
        <w:t>.</w:t>
      </w:r>
    </w:p>
    <w:p w14:paraId="2A6C717A" w14:textId="37CFECCA" w:rsidR="000333F3" w:rsidRDefault="00EF1232" w:rsidP="00F60008">
      <w:pPr>
        <w:pStyle w:val="ListParagraph"/>
        <w:numPr>
          <w:ilvl w:val="0"/>
          <w:numId w:val="3"/>
        </w:numPr>
      </w:pPr>
      <w:r>
        <w:t>Activities and work should be conducted without discrimination of sex, sexual orientation, nationality, colour, race, ethnic origin, religion, age, disability, or of any other condition.</w:t>
      </w:r>
    </w:p>
    <w:p w14:paraId="3EBBDDC6" w14:textId="2BF1343B" w:rsidR="007F030D" w:rsidRDefault="007F030D" w:rsidP="00F60008">
      <w:pPr>
        <w:pStyle w:val="ListParagraph"/>
        <w:numPr>
          <w:ilvl w:val="0"/>
          <w:numId w:val="3"/>
        </w:numPr>
      </w:pPr>
      <w:r>
        <w:t>Team members should carry out their responsibilities with diligence.</w:t>
      </w:r>
    </w:p>
    <w:p w14:paraId="5F6D74C1" w14:textId="470C8E28" w:rsidR="00910637" w:rsidRDefault="00910637" w:rsidP="00F60008">
      <w:pPr>
        <w:pStyle w:val="ListParagraph"/>
        <w:numPr>
          <w:ilvl w:val="0"/>
          <w:numId w:val="3"/>
        </w:numPr>
      </w:pPr>
      <w:r>
        <w:t xml:space="preserve">Avoid any situation which could </w:t>
      </w:r>
      <w:r w:rsidR="0026407F">
        <w:t>result in conflict of interest between team members.</w:t>
      </w:r>
    </w:p>
    <w:p w14:paraId="47B6671A" w14:textId="4E0E2A60" w:rsidR="00843E89" w:rsidRDefault="00843E89" w:rsidP="00F60008">
      <w:pPr>
        <w:pStyle w:val="ListParagraph"/>
        <w:numPr>
          <w:ilvl w:val="0"/>
          <w:numId w:val="3"/>
        </w:numPr>
      </w:pPr>
      <w:r>
        <w:t>Provide support to other team members if they are struggling.</w:t>
      </w:r>
    </w:p>
    <w:sectPr w:rsidR="00843E8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61A1" w14:textId="77777777" w:rsidR="00A2758B" w:rsidRDefault="00A2758B">
      <w:r>
        <w:separator/>
      </w:r>
    </w:p>
    <w:p w14:paraId="47461037" w14:textId="77777777" w:rsidR="00A2758B" w:rsidRDefault="00A2758B"/>
  </w:endnote>
  <w:endnote w:type="continuationSeparator" w:id="0">
    <w:p w14:paraId="32E716E7" w14:textId="77777777" w:rsidR="00A2758B" w:rsidRDefault="00A2758B">
      <w:r>
        <w:continuationSeparator/>
      </w:r>
    </w:p>
    <w:p w14:paraId="66666665" w14:textId="77777777" w:rsidR="00A2758B" w:rsidRDefault="00A27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8F6370" w14:paraId="3C61AA00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8-03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892709C" w14:textId="35BD5D0C" w:rsidR="008F6370" w:rsidRDefault="001A7BE7">
              <w:pPr>
                <w:pStyle w:val="Footer"/>
              </w:pPr>
              <w:r>
                <w:t>3/22/2018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64F6DED2" w14:textId="77777777" w:rsidR="008F6370" w:rsidRDefault="006E43C6">
              <w:pPr>
                <w:pStyle w:val="Footer"/>
                <w:jc w:val="center"/>
              </w:pPr>
              <w:r>
                <w:rPr>
                  <w:lang w:val="en-GB"/>
                </w:rPr>
                <w:t>CODE OF CONDUCT</w:t>
              </w:r>
            </w:p>
          </w:tc>
        </w:sdtContent>
      </w:sdt>
      <w:tc>
        <w:tcPr>
          <w:tcW w:w="750" w:type="pct"/>
        </w:tcPr>
        <w:p w14:paraId="6DCF14E6" w14:textId="279B06D1" w:rsidR="008F6370" w:rsidRDefault="00A275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A39D7">
            <w:rPr>
              <w:noProof/>
            </w:rPr>
            <w:t>1</w:t>
          </w:r>
          <w:r>
            <w:fldChar w:fldCharType="end"/>
          </w:r>
        </w:p>
      </w:tc>
    </w:tr>
  </w:tbl>
  <w:p w14:paraId="09C391F4" w14:textId="77777777" w:rsidR="008F6370" w:rsidRDefault="008F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DD73C" w14:textId="77777777" w:rsidR="00A2758B" w:rsidRDefault="00A2758B">
      <w:r>
        <w:separator/>
      </w:r>
    </w:p>
    <w:p w14:paraId="5F16E60C" w14:textId="77777777" w:rsidR="00A2758B" w:rsidRDefault="00A2758B"/>
  </w:footnote>
  <w:footnote w:type="continuationSeparator" w:id="0">
    <w:p w14:paraId="4862E839" w14:textId="77777777" w:rsidR="00A2758B" w:rsidRDefault="00A2758B">
      <w:r>
        <w:continuationSeparator/>
      </w:r>
    </w:p>
    <w:p w14:paraId="1573AEB9" w14:textId="77777777" w:rsidR="00A2758B" w:rsidRDefault="00A275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54CB"/>
    <w:multiLevelType w:val="hybridMultilevel"/>
    <w:tmpl w:val="5192C756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8B"/>
    <w:rsid w:val="000276A5"/>
    <w:rsid w:val="000333F3"/>
    <w:rsid w:val="000472D6"/>
    <w:rsid w:val="00071D7D"/>
    <w:rsid w:val="000E533E"/>
    <w:rsid w:val="00107D8D"/>
    <w:rsid w:val="00170C8D"/>
    <w:rsid w:val="00175129"/>
    <w:rsid w:val="001A7BE7"/>
    <w:rsid w:val="001F6D83"/>
    <w:rsid w:val="00242781"/>
    <w:rsid w:val="0026407F"/>
    <w:rsid w:val="00272582"/>
    <w:rsid w:val="002A09C1"/>
    <w:rsid w:val="00333EC4"/>
    <w:rsid w:val="003D0CEE"/>
    <w:rsid w:val="00445C3A"/>
    <w:rsid w:val="0046233D"/>
    <w:rsid w:val="004920F2"/>
    <w:rsid w:val="004A39D7"/>
    <w:rsid w:val="004A730D"/>
    <w:rsid w:val="004B5CF5"/>
    <w:rsid w:val="004E4394"/>
    <w:rsid w:val="00571453"/>
    <w:rsid w:val="005B0897"/>
    <w:rsid w:val="005C538E"/>
    <w:rsid w:val="006E43C6"/>
    <w:rsid w:val="007F030D"/>
    <w:rsid w:val="0080591F"/>
    <w:rsid w:val="00816B0A"/>
    <w:rsid w:val="00843E89"/>
    <w:rsid w:val="008973EB"/>
    <w:rsid w:val="008F6370"/>
    <w:rsid w:val="00910637"/>
    <w:rsid w:val="00931996"/>
    <w:rsid w:val="00952464"/>
    <w:rsid w:val="009C0439"/>
    <w:rsid w:val="009D69B8"/>
    <w:rsid w:val="00A23B35"/>
    <w:rsid w:val="00A2758B"/>
    <w:rsid w:val="00AF10AF"/>
    <w:rsid w:val="00B14DC5"/>
    <w:rsid w:val="00B420FB"/>
    <w:rsid w:val="00BB4C9E"/>
    <w:rsid w:val="00C8750B"/>
    <w:rsid w:val="00D07C1E"/>
    <w:rsid w:val="00E01A99"/>
    <w:rsid w:val="00E4211D"/>
    <w:rsid w:val="00EA6BF3"/>
    <w:rsid w:val="00EF1232"/>
    <w:rsid w:val="00F07429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6B8C7738"/>
  <w15:chartTrackingRefBased/>
  <w15:docId w15:val="{A81EF237-C090-4B67-B5EE-3C1E80C9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AF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2018-03-22T00:00:00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27730-87C8-416C-B448-4E7435F2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35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</vt:lpstr>
    </vt:vector>
  </TitlesOfParts>
  <Company>aNDREW ALFORD, alex trench, jordan stobbs, daniel butterfield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</dc:title>
  <dc:subject>midnight dreamers</dc:subject>
  <dc:creator>midnight dreamers</dc:creator>
  <cp:keywords/>
  <cp:lastModifiedBy>Daniel Butterfield</cp:lastModifiedBy>
  <cp:revision>14</cp:revision>
  <dcterms:created xsi:type="dcterms:W3CDTF">2018-03-22T15:56:00Z</dcterms:created>
  <dcterms:modified xsi:type="dcterms:W3CDTF">2018-04-26T06:43:00Z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